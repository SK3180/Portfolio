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74" w:type="pct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139"/>
        <w:gridCol w:w="94"/>
        <w:gridCol w:w="2319"/>
        <w:gridCol w:w="112"/>
        <w:gridCol w:w="561"/>
        <w:gridCol w:w="748"/>
        <w:gridCol w:w="7518"/>
      </w:tblGrid>
      <w:tr w:rsidR="000334C1" w:rsidRPr="00EC0F79" w14:paraId="0EBD5E72" w14:textId="77777777" w:rsidTr="003817C9">
        <w:trPr>
          <w:trHeight w:val="108"/>
        </w:trPr>
        <w:tc>
          <w:tcPr>
            <w:tcW w:w="741" w:type="dxa"/>
            <w:gridSpan w:val="3"/>
          </w:tcPr>
          <w:p w14:paraId="7EAB602A" w14:textId="1CEFCE63" w:rsidR="000334C1" w:rsidRDefault="003817C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4C1E3CCB" wp14:editId="7B518BA1">
                      <wp:simplePos x="0" y="0"/>
                      <wp:positionH relativeFrom="page">
                        <wp:posOffset>-329565</wp:posOffset>
                      </wp:positionH>
                      <wp:positionV relativeFrom="margin">
                        <wp:posOffset>-1386840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5841"/>
                                    <a:ext cx="2665730" cy="2906485"/>
                                    <a:chOff x="0" y="-106529"/>
                                    <a:chExt cx="2665730" cy="2906500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06529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86B27" id="Group 94" o:spid="_x0000_s1026" alt="&quot;&quot;" style="position:absolute;margin-left:-25.95pt;margin-top:-109.2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58;width:26657;height:29065" coordorigin=",-1065" coordsize="26657,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065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2431" w:type="dxa"/>
            <w:gridSpan w:val="2"/>
            <w:tcBorders>
              <w:bottom w:val="single" w:sz="4" w:space="0" w:color="FFFFFF" w:themeColor="background1"/>
            </w:tcBorders>
          </w:tcPr>
          <w:p w14:paraId="0F952C96" w14:textId="5D02C488" w:rsidR="000334C1" w:rsidRDefault="000334C1" w:rsidP="00D41EDD">
            <w:pPr>
              <w:pStyle w:val="Heading4"/>
              <w:jc w:val="left"/>
            </w:pPr>
          </w:p>
        </w:tc>
        <w:tc>
          <w:tcPr>
            <w:tcW w:w="561" w:type="dxa"/>
          </w:tcPr>
          <w:p w14:paraId="68DC3DBF" w14:textId="77777777" w:rsidR="000334C1" w:rsidRDefault="000334C1"/>
        </w:tc>
        <w:tc>
          <w:tcPr>
            <w:tcW w:w="748" w:type="dxa"/>
            <w:vMerge w:val="restart"/>
          </w:tcPr>
          <w:p w14:paraId="6439BE9F" w14:textId="47E29DD0" w:rsidR="000334C1" w:rsidRDefault="000334C1" w:rsidP="004A28EA"/>
        </w:tc>
        <w:tc>
          <w:tcPr>
            <w:tcW w:w="7519" w:type="dxa"/>
            <w:vMerge w:val="restart"/>
          </w:tcPr>
          <w:p w14:paraId="015E82FA" w14:textId="56B8D2BF" w:rsidR="000334C1" w:rsidRPr="003F4678" w:rsidRDefault="00B1549E" w:rsidP="003F4678">
            <w:pPr>
              <w:pStyle w:val="Title"/>
            </w:pPr>
            <w:r>
              <w:t>sachin kumar singh</w:t>
            </w:r>
          </w:p>
          <w:p w14:paraId="391D7820" w14:textId="3A963932" w:rsidR="00D41EDD" w:rsidRPr="00416A5C" w:rsidRDefault="00D41EDD" w:rsidP="00EC0F79">
            <w:pPr>
              <w:pStyle w:val="Heading1"/>
              <w:rPr>
                <w:sz w:val="44"/>
                <w:szCs w:val="44"/>
              </w:rPr>
            </w:pPr>
            <w:r w:rsidRPr="00416A5C">
              <w:rPr>
                <w:sz w:val="44"/>
                <w:szCs w:val="44"/>
              </w:rPr>
              <w:t xml:space="preserve">ABOUT </w:t>
            </w:r>
          </w:p>
          <w:p w14:paraId="301CF746" w14:textId="4E9B9CE2" w:rsidR="00D41EDD" w:rsidRPr="00D41EDD" w:rsidRDefault="00D41EDD" w:rsidP="00D41EDD">
            <w:r>
              <w:t xml:space="preserve">I AM </w:t>
            </w:r>
            <w:r w:rsidR="00B1549E">
              <w:t xml:space="preserve">SACHIN KUMAR SINGH </w:t>
            </w:r>
            <w:r>
              <w:t xml:space="preserve">CURRENTLY IMPROVING MY SKILLS IN </w:t>
            </w:r>
            <w:r w:rsidR="00B1549E">
              <w:t>C#</w:t>
            </w:r>
            <w:r>
              <w:t xml:space="preserve"> AND C</w:t>
            </w:r>
            <w:r w:rsidR="00B1549E">
              <w:t>++</w:t>
            </w:r>
            <w:r>
              <w:t xml:space="preserve"> TO PURSUE IN </w:t>
            </w:r>
            <w:r w:rsidR="00B1549E">
              <w:t xml:space="preserve">GAME </w:t>
            </w:r>
            <w:r>
              <w:t>DEVELOPMENT</w:t>
            </w:r>
            <w:r w:rsidR="00B1549E">
              <w:t>.</w:t>
            </w:r>
          </w:p>
          <w:p w14:paraId="26AAD5BF" w14:textId="20905348" w:rsidR="000334C1" w:rsidRDefault="00D41EDD" w:rsidP="00EC0F79">
            <w:pPr>
              <w:pStyle w:val="Heading1"/>
            </w:pPr>
            <w:r>
              <w:t>INTERESTS</w:t>
            </w:r>
          </w:p>
          <w:p w14:paraId="5B1FB21C" w14:textId="6F8D8F52" w:rsidR="00D41EDD" w:rsidRDefault="00D41EDD" w:rsidP="00D41EDD">
            <w:pPr>
              <w:pStyle w:val="Heading2"/>
              <w:numPr>
                <w:ilvl w:val="0"/>
                <w:numId w:val="6"/>
              </w:numPr>
            </w:pPr>
            <w:r>
              <w:t xml:space="preserve">PLAYING </w:t>
            </w:r>
            <w:r w:rsidR="00B1549E">
              <w:t>FPS</w:t>
            </w:r>
            <w:r>
              <w:t xml:space="preserve"> GAMES</w:t>
            </w:r>
          </w:p>
          <w:p w14:paraId="710094E0" w14:textId="3E5C38A8" w:rsidR="00D41EDD" w:rsidRDefault="00D41EDD" w:rsidP="00D41EDD"/>
          <w:p w14:paraId="6C0F510C" w14:textId="24C03773" w:rsidR="00D41EDD" w:rsidRPr="00B1549E" w:rsidRDefault="00D41EDD" w:rsidP="00D52E46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32"/>
                <w:szCs w:val="32"/>
              </w:rPr>
              <w:t xml:space="preserve">WATCHING </w:t>
            </w:r>
            <w:r w:rsidR="00E1444C">
              <w:rPr>
                <w:sz w:val="32"/>
                <w:szCs w:val="32"/>
              </w:rPr>
              <w:t>SCIFI</w:t>
            </w:r>
            <w:r>
              <w:rPr>
                <w:sz w:val="32"/>
                <w:szCs w:val="32"/>
              </w:rPr>
              <w:t xml:space="preserve"> MOVIES</w:t>
            </w:r>
          </w:p>
          <w:p w14:paraId="36B0E65A" w14:textId="77777777" w:rsidR="00B1549E" w:rsidRDefault="00B1549E" w:rsidP="00B1549E">
            <w:pPr>
              <w:pStyle w:val="ListParagraph"/>
            </w:pPr>
          </w:p>
          <w:p w14:paraId="7D1C0320" w14:textId="4E5FE37D" w:rsidR="00B1549E" w:rsidRPr="0025245A" w:rsidRDefault="00B1549E" w:rsidP="00D52E46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25245A">
              <w:rPr>
                <w:sz w:val="32"/>
                <w:szCs w:val="32"/>
              </w:rPr>
              <w:t>MAKING PC AND ANDROID GAMES</w:t>
            </w:r>
          </w:p>
          <w:p w14:paraId="440EF511" w14:textId="72366542" w:rsidR="0025245A" w:rsidRPr="0025245A" w:rsidRDefault="009A2B8A" w:rsidP="0025245A">
            <w:pPr>
              <w:pStyle w:val="Heading1"/>
            </w:pPr>
            <w:r>
              <w:t xml:space="preserve"> SKILL</w:t>
            </w:r>
            <w:r w:rsidR="0025245A">
              <w:t>s</w:t>
            </w:r>
          </w:p>
          <w:p w14:paraId="28FCAEC3" w14:textId="77777777" w:rsidR="00D41EDD" w:rsidRPr="009A2B8A" w:rsidRDefault="009A2B8A" w:rsidP="00D41EDD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sz w:val="40"/>
                <w:szCs w:val="40"/>
                <w:lang w:val="it-IT"/>
              </w:rPr>
              <w:t>HTML</w:t>
            </w:r>
          </w:p>
          <w:p w14:paraId="59AB9B30" w14:textId="29B0B156" w:rsidR="009A2B8A" w:rsidRPr="0025245A" w:rsidRDefault="009A2B8A" w:rsidP="00E1444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sz w:val="40"/>
                <w:szCs w:val="40"/>
                <w:lang w:val="it-IT"/>
              </w:rPr>
              <w:t>CSS</w:t>
            </w:r>
          </w:p>
          <w:p w14:paraId="7A8FEB0F" w14:textId="61DB74CD" w:rsidR="0025245A" w:rsidRPr="0025245A" w:rsidRDefault="0025245A" w:rsidP="00E1444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sz w:val="40"/>
                <w:szCs w:val="40"/>
                <w:lang w:val="it-IT"/>
              </w:rPr>
              <w:t>C#</w:t>
            </w:r>
          </w:p>
          <w:p w14:paraId="3B1CD449" w14:textId="1E9CEB91" w:rsidR="0025245A" w:rsidRPr="00E1444C" w:rsidRDefault="0025245A" w:rsidP="00E1444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sz w:val="40"/>
                <w:szCs w:val="40"/>
                <w:lang w:val="it-IT"/>
              </w:rPr>
              <w:t>BASICS OF C</w:t>
            </w:r>
          </w:p>
          <w:p w14:paraId="2C7EBBF9" w14:textId="2CC0042F" w:rsidR="009A2B8A" w:rsidRDefault="009A2B8A" w:rsidP="009A2B8A">
            <w:pPr>
              <w:rPr>
                <w:color w:val="8EAADB" w:themeColor="accent1" w:themeTint="99"/>
                <w:sz w:val="40"/>
                <w:szCs w:val="40"/>
                <w:lang w:val="it-IT"/>
              </w:rPr>
            </w:pPr>
            <w:r>
              <w:rPr>
                <w:color w:val="8EAADB" w:themeColor="accent1" w:themeTint="99"/>
                <w:sz w:val="40"/>
                <w:szCs w:val="40"/>
                <w:lang w:val="it-IT"/>
              </w:rPr>
              <w:t>WORKSHOP AND TECNICAL EVENTS</w:t>
            </w:r>
          </w:p>
          <w:p w14:paraId="350D63D0" w14:textId="2714F786" w:rsidR="009A2B8A" w:rsidRPr="009A2B8A" w:rsidRDefault="009A2B8A" w:rsidP="009A2B8A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 w:rsidRPr="009A2B8A">
              <w:rPr>
                <w:color w:val="auto"/>
                <w:sz w:val="40"/>
                <w:szCs w:val="40"/>
                <w:lang w:val="it-IT"/>
              </w:rPr>
              <w:t>Participated in Poster Making held on 25th January 2022</w:t>
            </w:r>
          </w:p>
          <w:p w14:paraId="47D3A175" w14:textId="77777777" w:rsidR="009A2B8A" w:rsidRDefault="009A2B8A" w:rsidP="00D52E46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 w:rsidRPr="009A2B8A">
              <w:rPr>
                <w:color w:val="auto"/>
                <w:sz w:val="40"/>
                <w:szCs w:val="40"/>
                <w:lang w:val="it-IT"/>
              </w:rPr>
              <w:t xml:space="preserve">Attended Drone </w:t>
            </w:r>
            <w:r>
              <w:rPr>
                <w:color w:val="auto"/>
                <w:sz w:val="40"/>
                <w:szCs w:val="40"/>
                <w:lang w:val="it-IT"/>
              </w:rPr>
              <w:t>Workshop</w:t>
            </w:r>
          </w:p>
          <w:p w14:paraId="29A6E9C0" w14:textId="77777777" w:rsidR="00D52E46" w:rsidRDefault="00D52E46" w:rsidP="00D52E46">
            <w:pPr>
              <w:pStyle w:val="ListParagraph"/>
              <w:rPr>
                <w:color w:val="auto"/>
                <w:sz w:val="40"/>
                <w:szCs w:val="40"/>
                <w:lang w:val="it-IT"/>
              </w:rPr>
            </w:pPr>
            <w:r w:rsidRPr="00D52E46">
              <w:rPr>
                <w:color w:val="auto"/>
                <w:sz w:val="40"/>
                <w:szCs w:val="40"/>
                <w:lang w:val="it-IT"/>
              </w:rPr>
              <w:t>In December 2021</w:t>
            </w:r>
          </w:p>
          <w:p w14:paraId="27A0ACAD" w14:textId="77777777" w:rsidR="00D52E46" w:rsidRPr="00D52E46" w:rsidRDefault="00D52E46" w:rsidP="00D52E46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>
              <w:rPr>
                <w:color w:val="auto"/>
                <w:sz w:val="40"/>
                <w:szCs w:val="40"/>
                <w:lang w:val="it-IT"/>
              </w:rPr>
              <w:t>Attended Two Days of Web development</w:t>
            </w:r>
          </w:p>
          <w:p w14:paraId="6CBDC7B4" w14:textId="77777777" w:rsidR="00D52E46" w:rsidRDefault="00D52E46" w:rsidP="00D52E46">
            <w:pPr>
              <w:rPr>
                <w:color w:val="8EAADB" w:themeColor="accent1" w:themeTint="99"/>
                <w:sz w:val="40"/>
                <w:szCs w:val="40"/>
                <w:lang w:val="it-IT"/>
              </w:rPr>
            </w:pPr>
            <w:r w:rsidRPr="00D52E46">
              <w:rPr>
                <w:color w:val="8EAADB" w:themeColor="accent1" w:themeTint="99"/>
                <w:sz w:val="40"/>
                <w:szCs w:val="40"/>
                <w:lang w:val="it-IT"/>
              </w:rPr>
              <w:t xml:space="preserve"> STRENGTHS</w:t>
            </w:r>
          </w:p>
          <w:p w14:paraId="4C584503" w14:textId="77777777" w:rsidR="00D52E46" w:rsidRDefault="00D52E46" w:rsidP="00D52E46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>
              <w:rPr>
                <w:color w:val="auto"/>
                <w:sz w:val="40"/>
                <w:szCs w:val="40"/>
                <w:lang w:val="it-IT"/>
              </w:rPr>
              <w:t>Hard-Working</w:t>
            </w:r>
          </w:p>
          <w:p w14:paraId="31C2B1F4" w14:textId="77777777" w:rsidR="00D52E46" w:rsidRDefault="005D16B0" w:rsidP="00D52E46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>
              <w:rPr>
                <w:color w:val="auto"/>
                <w:sz w:val="40"/>
                <w:szCs w:val="40"/>
                <w:lang w:val="it-IT"/>
              </w:rPr>
              <w:lastRenderedPageBreak/>
              <w:t>Good Co-ordination With Team Members</w:t>
            </w:r>
          </w:p>
          <w:p w14:paraId="42213364" w14:textId="3D8D03EE" w:rsidR="005D16B0" w:rsidRPr="00D52E46" w:rsidRDefault="005D16B0" w:rsidP="00D52E46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40"/>
                <w:szCs w:val="40"/>
                <w:lang w:val="it-IT"/>
              </w:rPr>
            </w:pPr>
            <w:r>
              <w:rPr>
                <w:color w:val="auto"/>
                <w:sz w:val="40"/>
                <w:szCs w:val="40"/>
                <w:lang w:val="it-IT"/>
              </w:rPr>
              <w:t>High-Focu</w:t>
            </w:r>
            <w:r w:rsidR="00A73091">
              <w:rPr>
                <w:color w:val="auto"/>
                <w:sz w:val="40"/>
                <w:szCs w:val="40"/>
                <w:lang w:val="it-IT"/>
              </w:rPr>
              <w:t>s</w:t>
            </w:r>
          </w:p>
        </w:tc>
      </w:tr>
      <w:tr w:rsidR="000334C1" w:rsidRPr="008A171A" w14:paraId="0CF7F914" w14:textId="77777777" w:rsidTr="003817C9">
        <w:trPr>
          <w:trHeight w:val="4240"/>
        </w:trPr>
        <w:tc>
          <w:tcPr>
            <w:tcW w:w="3733" w:type="dxa"/>
            <w:gridSpan w:val="6"/>
          </w:tcPr>
          <w:p w14:paraId="11DCEA19" w14:textId="4A6F42A4" w:rsidR="000334C1" w:rsidRPr="008A171A" w:rsidRDefault="000334C1" w:rsidP="00D41EDD">
            <w:pPr>
              <w:pStyle w:val="AboutMe"/>
              <w:jc w:val="left"/>
              <w:rPr>
                <w:lang w:val="it-IT"/>
              </w:rPr>
            </w:pPr>
          </w:p>
        </w:tc>
        <w:tc>
          <w:tcPr>
            <w:tcW w:w="748" w:type="dxa"/>
            <w:vMerge/>
          </w:tcPr>
          <w:p w14:paraId="630D7AC6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519" w:type="dxa"/>
            <w:vMerge/>
          </w:tcPr>
          <w:p w14:paraId="172BF8E4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50AF3B94" w14:textId="77777777" w:rsidTr="003817C9">
        <w:trPr>
          <w:trHeight w:val="548"/>
        </w:trPr>
        <w:tc>
          <w:tcPr>
            <w:tcW w:w="508" w:type="dxa"/>
          </w:tcPr>
          <w:p w14:paraId="201B3B3A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7B2CB5D297C646AC8D3AB500D0398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52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4FBBD412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673" w:type="dxa"/>
            <w:gridSpan w:val="2"/>
          </w:tcPr>
          <w:p w14:paraId="73C392A0" w14:textId="77777777" w:rsidR="000334C1" w:rsidRDefault="000334C1" w:rsidP="004A28EA">
            <w:pPr>
              <w:pStyle w:val="Heading4"/>
            </w:pPr>
          </w:p>
        </w:tc>
        <w:tc>
          <w:tcPr>
            <w:tcW w:w="748" w:type="dxa"/>
          </w:tcPr>
          <w:p w14:paraId="30DCE708" w14:textId="77777777" w:rsidR="000334C1" w:rsidRDefault="000334C1" w:rsidP="005E435A">
            <w:pPr>
              <w:pStyle w:val="Heading4"/>
            </w:pPr>
          </w:p>
        </w:tc>
        <w:tc>
          <w:tcPr>
            <w:tcW w:w="7519" w:type="dxa"/>
            <w:vMerge/>
          </w:tcPr>
          <w:p w14:paraId="2597EEC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976575E" w14:textId="77777777" w:rsidTr="003817C9">
        <w:trPr>
          <w:trHeight w:val="629"/>
        </w:trPr>
        <w:tc>
          <w:tcPr>
            <w:tcW w:w="647" w:type="dxa"/>
            <w:gridSpan w:val="2"/>
            <w:vAlign w:val="center"/>
          </w:tcPr>
          <w:p w14:paraId="6D8D71F5" w14:textId="77777777" w:rsidR="000334C1" w:rsidRPr="00B8453F" w:rsidRDefault="00BE1539" w:rsidP="00BE5968">
            <w:r>
              <w:pict w14:anchorId="19D59F17">
                <v:shape id="_x0000_i1158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3086" w:type="dxa"/>
            <w:gridSpan w:val="4"/>
            <w:vAlign w:val="center"/>
          </w:tcPr>
          <w:p w14:paraId="6659B1FF" w14:textId="07F1010D" w:rsidR="0025245A" w:rsidRPr="003817C9" w:rsidRDefault="0025245A" w:rsidP="0025245A">
            <w:pPr>
              <w:pStyle w:val="Contact1"/>
              <w:rPr>
                <w:color w:val="FF0000"/>
              </w:rPr>
            </w:pPr>
            <w:r w:rsidRPr="003817C9">
              <w:rPr>
                <w:color w:val="FF0000"/>
              </w:rPr>
              <w:t>SACHIN318031@GMAIL.COM</w:t>
            </w:r>
          </w:p>
        </w:tc>
        <w:tc>
          <w:tcPr>
            <w:tcW w:w="748" w:type="dxa"/>
            <w:vMerge w:val="restart"/>
          </w:tcPr>
          <w:p w14:paraId="1A0E765B" w14:textId="77777777" w:rsidR="000334C1" w:rsidRDefault="000334C1" w:rsidP="004A28EA">
            <w:r>
              <w:t xml:space="preserve"> </w:t>
            </w:r>
          </w:p>
        </w:tc>
        <w:tc>
          <w:tcPr>
            <w:tcW w:w="7519" w:type="dxa"/>
            <w:vMerge/>
          </w:tcPr>
          <w:p w14:paraId="37DF380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B4AC0F6" w14:textId="77777777" w:rsidTr="003817C9">
        <w:trPr>
          <w:trHeight w:val="548"/>
        </w:trPr>
        <w:tc>
          <w:tcPr>
            <w:tcW w:w="647" w:type="dxa"/>
            <w:gridSpan w:val="2"/>
            <w:vAlign w:val="center"/>
          </w:tcPr>
          <w:p w14:paraId="1C02624E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344F831" wp14:editId="77F24A89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05DC8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86" w:type="dxa"/>
            <w:gridSpan w:val="4"/>
            <w:vAlign w:val="center"/>
          </w:tcPr>
          <w:p w14:paraId="228203CF" w14:textId="7FF59E95" w:rsidR="000334C1" w:rsidRPr="003817C9" w:rsidRDefault="003F4678" w:rsidP="00BE5968">
            <w:pPr>
              <w:pStyle w:val="Contact1"/>
              <w:rPr>
                <w:color w:val="FF0000"/>
              </w:rPr>
            </w:pPr>
            <w:r w:rsidRPr="003817C9">
              <w:rPr>
                <w:color w:val="FF0000"/>
              </w:rPr>
              <w:t xml:space="preserve">+91 </w:t>
            </w:r>
            <w:r w:rsidR="0025245A" w:rsidRPr="003817C9">
              <w:rPr>
                <w:color w:val="FF0000"/>
              </w:rPr>
              <w:t>7011108886</w:t>
            </w:r>
          </w:p>
        </w:tc>
        <w:tc>
          <w:tcPr>
            <w:tcW w:w="748" w:type="dxa"/>
            <w:vMerge/>
          </w:tcPr>
          <w:p w14:paraId="70D8DBE3" w14:textId="77777777" w:rsidR="000334C1" w:rsidRDefault="000334C1" w:rsidP="004A28EA"/>
        </w:tc>
        <w:tc>
          <w:tcPr>
            <w:tcW w:w="7519" w:type="dxa"/>
            <w:vMerge/>
          </w:tcPr>
          <w:p w14:paraId="4A787C7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2B0F6F9" w14:textId="77777777" w:rsidTr="003817C9">
        <w:trPr>
          <w:trHeight w:val="548"/>
        </w:trPr>
        <w:tc>
          <w:tcPr>
            <w:tcW w:w="647" w:type="dxa"/>
            <w:gridSpan w:val="2"/>
            <w:vAlign w:val="center"/>
          </w:tcPr>
          <w:p w14:paraId="4DD962E6" w14:textId="67FD293A" w:rsidR="000334C1" w:rsidRPr="00B8453F" w:rsidRDefault="000334C1" w:rsidP="00BE5968"/>
        </w:tc>
        <w:tc>
          <w:tcPr>
            <w:tcW w:w="3086" w:type="dxa"/>
            <w:gridSpan w:val="4"/>
            <w:vAlign w:val="center"/>
          </w:tcPr>
          <w:p w14:paraId="27B400FA" w14:textId="65863070" w:rsidR="000334C1" w:rsidRPr="00B8453F" w:rsidRDefault="000334C1" w:rsidP="00BE5968">
            <w:pPr>
              <w:pStyle w:val="Contact1"/>
            </w:pPr>
          </w:p>
        </w:tc>
        <w:tc>
          <w:tcPr>
            <w:tcW w:w="748" w:type="dxa"/>
            <w:vMerge/>
          </w:tcPr>
          <w:p w14:paraId="3F962E1E" w14:textId="77777777" w:rsidR="000334C1" w:rsidRDefault="000334C1" w:rsidP="004A28EA"/>
        </w:tc>
        <w:tc>
          <w:tcPr>
            <w:tcW w:w="7519" w:type="dxa"/>
            <w:vMerge/>
          </w:tcPr>
          <w:p w14:paraId="7F7410A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AFB60A7" w14:textId="77777777" w:rsidTr="003817C9">
        <w:trPr>
          <w:trHeight w:val="1188"/>
        </w:trPr>
        <w:tc>
          <w:tcPr>
            <w:tcW w:w="3733" w:type="dxa"/>
            <w:gridSpan w:val="6"/>
            <w:vAlign w:val="center"/>
          </w:tcPr>
          <w:p w14:paraId="79FF696C" w14:textId="24E18D5C" w:rsidR="000334C1" w:rsidRDefault="0025245A" w:rsidP="00BE5968">
            <w:pPr>
              <w:pStyle w:val="Contact2"/>
            </w:pPr>
            <w:r>
              <w:t>PALAM VIHAR</w:t>
            </w:r>
            <w:r w:rsidR="003F4678">
              <w:t>,</w:t>
            </w:r>
            <w:r w:rsidR="00787263">
              <w:t xml:space="preserve"> </w:t>
            </w:r>
            <w:r>
              <w:t>HARYANA</w:t>
            </w:r>
          </w:p>
          <w:p w14:paraId="567C5290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1364DFB" wp14:editId="1B5A55CD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  <w:vMerge/>
          </w:tcPr>
          <w:p w14:paraId="7A7841BD" w14:textId="77777777" w:rsidR="000334C1" w:rsidRDefault="000334C1" w:rsidP="004A28EA"/>
        </w:tc>
        <w:tc>
          <w:tcPr>
            <w:tcW w:w="7519" w:type="dxa"/>
            <w:vMerge/>
          </w:tcPr>
          <w:p w14:paraId="727EF14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A6146C4" w14:textId="77777777" w:rsidTr="003817C9">
        <w:trPr>
          <w:trHeight w:val="1170"/>
        </w:trPr>
        <w:tc>
          <w:tcPr>
            <w:tcW w:w="3733" w:type="dxa"/>
            <w:gridSpan w:val="6"/>
          </w:tcPr>
          <w:p w14:paraId="68B7A621" w14:textId="7EF15CAB" w:rsidR="000334C1" w:rsidRDefault="000334C1">
            <w:pPr>
              <w:rPr>
                <w:noProof/>
              </w:rPr>
            </w:pPr>
          </w:p>
        </w:tc>
        <w:tc>
          <w:tcPr>
            <w:tcW w:w="748" w:type="dxa"/>
            <w:vMerge/>
          </w:tcPr>
          <w:p w14:paraId="686D3A6B" w14:textId="77777777" w:rsidR="000334C1" w:rsidRDefault="000334C1" w:rsidP="004A28EA"/>
        </w:tc>
        <w:tc>
          <w:tcPr>
            <w:tcW w:w="7519" w:type="dxa"/>
            <w:vMerge/>
          </w:tcPr>
          <w:p w14:paraId="4167136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B99FD37" w14:textId="77777777" w:rsidTr="003817C9">
        <w:trPr>
          <w:trHeight w:val="765"/>
        </w:trPr>
        <w:tc>
          <w:tcPr>
            <w:tcW w:w="647" w:type="dxa"/>
            <w:gridSpan w:val="2"/>
          </w:tcPr>
          <w:p w14:paraId="70E4A4F1" w14:textId="6E9DBAA6" w:rsidR="000334C1" w:rsidRPr="003817C9" w:rsidRDefault="000334C1" w:rsidP="00453A7B">
            <w:pPr>
              <w:pStyle w:val="Heading4"/>
              <w:rPr>
                <w:sz w:val="24"/>
              </w:rPr>
            </w:pPr>
          </w:p>
        </w:tc>
        <w:sdt>
          <w:sdtPr>
            <w:rPr>
              <w:sz w:val="24"/>
            </w:rPr>
            <w:id w:val="-1745956179"/>
            <w:placeholder>
              <w:docPart w:val="F9D1F90B818B476D929088FE0C2AE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0E98A64B" w14:textId="77777777" w:rsidR="000334C1" w:rsidRPr="003817C9" w:rsidRDefault="000334C1" w:rsidP="00453A7B">
                <w:pPr>
                  <w:pStyle w:val="Heading4"/>
                  <w:rPr>
                    <w:sz w:val="24"/>
                  </w:rPr>
                </w:pPr>
                <w:r w:rsidRPr="003817C9">
                  <w:rPr>
                    <w:sz w:val="28"/>
                    <w:szCs w:val="28"/>
                  </w:rPr>
                  <w:t>E D u c a t i o n</w:t>
                </w:r>
              </w:p>
            </w:tc>
          </w:sdtContent>
        </w:sdt>
        <w:tc>
          <w:tcPr>
            <w:tcW w:w="673" w:type="dxa"/>
            <w:gridSpan w:val="2"/>
          </w:tcPr>
          <w:p w14:paraId="11303EBA" w14:textId="77777777" w:rsidR="000334C1" w:rsidRPr="003817C9" w:rsidRDefault="000334C1" w:rsidP="00453A7B">
            <w:pPr>
              <w:pStyle w:val="Heading4"/>
              <w:rPr>
                <w:sz w:val="24"/>
              </w:rPr>
            </w:pPr>
          </w:p>
        </w:tc>
        <w:tc>
          <w:tcPr>
            <w:tcW w:w="748" w:type="dxa"/>
            <w:vMerge/>
          </w:tcPr>
          <w:p w14:paraId="02E310E2" w14:textId="77777777" w:rsidR="000334C1" w:rsidRDefault="000334C1" w:rsidP="005B2877">
            <w:pPr>
              <w:pStyle w:val="Heading4"/>
            </w:pPr>
          </w:p>
        </w:tc>
        <w:tc>
          <w:tcPr>
            <w:tcW w:w="7519" w:type="dxa"/>
            <w:vMerge/>
          </w:tcPr>
          <w:p w14:paraId="5C0B6120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184497D5" w14:textId="77777777" w:rsidTr="003817C9">
        <w:trPr>
          <w:trHeight w:val="172"/>
        </w:trPr>
        <w:tc>
          <w:tcPr>
            <w:tcW w:w="3733" w:type="dxa"/>
            <w:gridSpan w:val="6"/>
          </w:tcPr>
          <w:p w14:paraId="1D9409BD" w14:textId="7B057F41" w:rsidR="000334C1" w:rsidRPr="003817C9" w:rsidRDefault="000334C1" w:rsidP="00453A7B">
            <w:pPr>
              <w:rPr>
                <w:noProof/>
                <w:lang w:val="it-IT"/>
              </w:rPr>
            </w:pPr>
          </w:p>
        </w:tc>
        <w:tc>
          <w:tcPr>
            <w:tcW w:w="748" w:type="dxa"/>
            <w:vMerge/>
          </w:tcPr>
          <w:p w14:paraId="53465A9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519" w:type="dxa"/>
            <w:vMerge/>
          </w:tcPr>
          <w:p w14:paraId="4D0D74BF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EAD56C6" w14:textId="77777777" w:rsidTr="003817C9">
        <w:trPr>
          <w:trHeight w:val="1124"/>
        </w:trPr>
        <w:tc>
          <w:tcPr>
            <w:tcW w:w="647" w:type="dxa"/>
            <w:gridSpan w:val="2"/>
          </w:tcPr>
          <w:p w14:paraId="1A81950E" w14:textId="77777777" w:rsidR="000334C1" w:rsidRPr="003817C9" w:rsidRDefault="000334C1" w:rsidP="00453A7B">
            <w:pPr>
              <w:rPr>
                <w:noProof/>
                <w:lang w:val="it-IT"/>
              </w:rPr>
            </w:pPr>
            <w:r w:rsidRPr="003817C9">
              <w:rPr>
                <w:noProof/>
              </w:rPr>
              <w:drawing>
                <wp:inline distT="0" distB="0" distL="0" distR="0" wp14:anchorId="739A551D" wp14:editId="02C0355C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6" w:type="dxa"/>
            <w:gridSpan w:val="4"/>
          </w:tcPr>
          <w:p w14:paraId="78400948" w14:textId="4E1671F4" w:rsidR="000334C1" w:rsidRPr="003817C9" w:rsidRDefault="0025245A" w:rsidP="00453A7B">
            <w:pPr>
              <w:pStyle w:val="Heading5"/>
              <w:rPr>
                <w:noProof/>
                <w:lang w:val="it-IT"/>
              </w:rPr>
            </w:pPr>
            <w:r w:rsidRPr="003817C9">
              <w:rPr>
                <w:noProof/>
                <w:lang w:val="it-IT"/>
              </w:rPr>
              <w:t>DELHI NATIONAL P</w:t>
            </w:r>
            <w:r w:rsidR="003817C9" w:rsidRPr="003817C9">
              <w:rPr>
                <w:noProof/>
                <w:lang w:val="it-IT"/>
              </w:rPr>
              <w:t>UBLIC SCHOOL</w:t>
            </w:r>
          </w:p>
          <w:p w14:paraId="4BB10F22" w14:textId="038BE058" w:rsidR="000334C1" w:rsidRPr="003817C9" w:rsidRDefault="003F4678" w:rsidP="00453A7B">
            <w:pPr>
              <w:pStyle w:val="Contact1"/>
              <w:rPr>
                <w:color w:val="FF0000"/>
              </w:rPr>
            </w:pPr>
            <w:r w:rsidRPr="003817C9">
              <w:rPr>
                <w:color w:val="FF0000"/>
              </w:rPr>
              <w:t>DEGREE-10T</w:t>
            </w:r>
            <w:r w:rsidR="0025245A" w:rsidRPr="003817C9">
              <w:rPr>
                <w:color w:val="FF0000"/>
              </w:rPr>
              <w:t>H</w:t>
            </w:r>
          </w:p>
          <w:p w14:paraId="59BA4559" w14:textId="693332AB" w:rsidR="000334C1" w:rsidRPr="003817C9" w:rsidRDefault="003F4678" w:rsidP="00453A7B">
            <w:pPr>
              <w:pStyle w:val="Heading6"/>
              <w:rPr>
                <w:color w:val="FF0000"/>
              </w:rPr>
            </w:pPr>
            <w:r w:rsidRPr="003817C9">
              <w:rPr>
                <w:color w:val="FF0000"/>
              </w:rPr>
              <w:t>PERCENTAGE-</w:t>
            </w:r>
            <w:r w:rsidR="0025245A" w:rsidRPr="003817C9">
              <w:rPr>
                <w:color w:val="FF0000"/>
              </w:rPr>
              <w:t>70</w:t>
            </w:r>
          </w:p>
          <w:p w14:paraId="629E6E7B" w14:textId="7C54AC6D" w:rsidR="003F4678" w:rsidRPr="003817C9" w:rsidRDefault="003F4678" w:rsidP="003F4678">
            <w:r w:rsidRPr="003817C9">
              <w:rPr>
                <w:color w:val="FF0000"/>
              </w:rPr>
              <w:t>2019</w:t>
            </w:r>
          </w:p>
        </w:tc>
        <w:tc>
          <w:tcPr>
            <w:tcW w:w="748" w:type="dxa"/>
            <w:vMerge/>
          </w:tcPr>
          <w:p w14:paraId="73014A6F" w14:textId="77777777" w:rsidR="000334C1" w:rsidRPr="00C62E97" w:rsidRDefault="000334C1" w:rsidP="00453A7B"/>
        </w:tc>
        <w:tc>
          <w:tcPr>
            <w:tcW w:w="7519" w:type="dxa"/>
            <w:vMerge/>
          </w:tcPr>
          <w:p w14:paraId="139177CB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44FEFFE" w14:textId="77777777" w:rsidTr="003817C9">
        <w:trPr>
          <w:trHeight w:val="1467"/>
        </w:trPr>
        <w:tc>
          <w:tcPr>
            <w:tcW w:w="647" w:type="dxa"/>
            <w:gridSpan w:val="2"/>
          </w:tcPr>
          <w:p w14:paraId="6AE6D453" w14:textId="6255F88F" w:rsidR="000334C1" w:rsidRPr="003817C9" w:rsidRDefault="000334C1" w:rsidP="00453A7B">
            <w:pPr>
              <w:rPr>
                <w:noProof/>
                <w:lang w:val="it-IT"/>
              </w:rPr>
            </w:pPr>
            <w:r w:rsidRPr="003817C9">
              <w:rPr>
                <w:noProof/>
              </w:rPr>
              <w:drawing>
                <wp:inline distT="0" distB="0" distL="0" distR="0" wp14:anchorId="22CBB103" wp14:editId="45A078F2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6" w:type="dxa"/>
            <w:gridSpan w:val="4"/>
          </w:tcPr>
          <w:p w14:paraId="346C71A9" w14:textId="3870E6E1" w:rsidR="000334C1" w:rsidRPr="003817C9" w:rsidRDefault="003F4678" w:rsidP="00887E05">
            <w:pPr>
              <w:pStyle w:val="Heading5"/>
              <w:rPr>
                <w:sz w:val="22"/>
                <w:szCs w:val="22"/>
              </w:rPr>
            </w:pPr>
            <w:r w:rsidRPr="003817C9">
              <w:rPr>
                <w:noProof/>
                <w:sz w:val="22"/>
                <w:szCs w:val="22"/>
                <w:lang w:val="it-IT"/>
              </w:rPr>
              <w:t>DELHI INTERNATIONAL SCHOOL</w:t>
            </w:r>
          </w:p>
          <w:p w14:paraId="3F511D76" w14:textId="18DD281F" w:rsidR="000334C1" w:rsidRPr="003817C9" w:rsidRDefault="003F4678" w:rsidP="00887E05">
            <w:pPr>
              <w:pStyle w:val="Contact1"/>
              <w:rPr>
                <w:color w:val="FF0000"/>
                <w:sz w:val="22"/>
                <w:szCs w:val="22"/>
              </w:rPr>
            </w:pPr>
            <w:r w:rsidRPr="003817C9">
              <w:rPr>
                <w:color w:val="FF0000"/>
                <w:sz w:val="22"/>
                <w:szCs w:val="22"/>
              </w:rPr>
              <w:t>DEGREE-12</w:t>
            </w:r>
            <w:r w:rsidRPr="003817C9">
              <w:rPr>
                <w:color w:val="FF0000"/>
                <w:sz w:val="22"/>
                <w:szCs w:val="22"/>
                <w:vertAlign w:val="superscript"/>
              </w:rPr>
              <w:t>TH</w:t>
            </w:r>
          </w:p>
          <w:p w14:paraId="7758F51D" w14:textId="63F8669C" w:rsidR="003F4678" w:rsidRPr="003817C9" w:rsidRDefault="003F4678" w:rsidP="003F4678">
            <w:pPr>
              <w:rPr>
                <w:color w:val="FF0000"/>
                <w:sz w:val="22"/>
                <w:szCs w:val="22"/>
              </w:rPr>
            </w:pPr>
            <w:r w:rsidRPr="003817C9">
              <w:rPr>
                <w:color w:val="FF0000"/>
                <w:sz w:val="22"/>
                <w:szCs w:val="22"/>
              </w:rPr>
              <w:t>PERCENTAGE-7</w:t>
            </w:r>
            <w:r w:rsidR="0025245A" w:rsidRPr="003817C9">
              <w:rPr>
                <w:color w:val="FF0000"/>
                <w:sz w:val="22"/>
                <w:szCs w:val="22"/>
              </w:rPr>
              <w:t>3</w:t>
            </w:r>
          </w:p>
          <w:p w14:paraId="25E41322" w14:textId="575AA324" w:rsidR="000334C1" w:rsidRPr="003817C9" w:rsidRDefault="00416A5C" w:rsidP="00887E05">
            <w:pPr>
              <w:pStyle w:val="Heading6"/>
            </w:pPr>
            <w:r w:rsidRPr="003817C9">
              <w:rPr>
                <w:color w:val="FF0000"/>
                <w:sz w:val="22"/>
                <w:szCs w:val="22"/>
              </w:rPr>
              <w:t>2021</w:t>
            </w:r>
          </w:p>
        </w:tc>
        <w:tc>
          <w:tcPr>
            <w:tcW w:w="748" w:type="dxa"/>
            <w:vMerge/>
          </w:tcPr>
          <w:p w14:paraId="39BEBBF8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519" w:type="dxa"/>
            <w:vMerge/>
          </w:tcPr>
          <w:p w14:paraId="653DF0E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59B6927A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84A6645" wp14:editId="4942368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99AE61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0C322A71" wp14:editId="7B92E54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D729F6C" wp14:editId="415AC8C7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52D54C44" wp14:editId="5BDB9B9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12ED470D" wp14:editId="33CB8AFA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9F56B7" wp14:editId="55CE5F4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A82C0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2B0F58" wp14:editId="33F8A545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11D67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B54F" w14:textId="77777777" w:rsidR="00BE1539" w:rsidRDefault="00BE1539" w:rsidP="00AA35A8">
      <w:pPr>
        <w:spacing w:line="240" w:lineRule="auto"/>
      </w:pPr>
      <w:r>
        <w:separator/>
      </w:r>
    </w:p>
  </w:endnote>
  <w:endnote w:type="continuationSeparator" w:id="0">
    <w:p w14:paraId="389086A8" w14:textId="77777777" w:rsidR="00BE1539" w:rsidRDefault="00BE153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1BF9" w14:textId="77777777" w:rsidR="00BE1539" w:rsidRDefault="00BE1539" w:rsidP="00AA35A8">
      <w:pPr>
        <w:spacing w:line="240" w:lineRule="auto"/>
      </w:pPr>
      <w:r>
        <w:separator/>
      </w:r>
    </w:p>
  </w:footnote>
  <w:footnote w:type="continuationSeparator" w:id="0">
    <w:p w14:paraId="0EC21A4E" w14:textId="77777777" w:rsidR="00BE1539" w:rsidRDefault="00BE153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0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906"/>
    <w:multiLevelType w:val="hybridMultilevel"/>
    <w:tmpl w:val="3998D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3E2"/>
    <w:multiLevelType w:val="hybridMultilevel"/>
    <w:tmpl w:val="647AF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B1815"/>
    <w:multiLevelType w:val="hybridMultilevel"/>
    <w:tmpl w:val="0104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12A3"/>
    <w:multiLevelType w:val="hybridMultilevel"/>
    <w:tmpl w:val="7BAC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7F5"/>
    <w:multiLevelType w:val="hybridMultilevel"/>
    <w:tmpl w:val="8F44B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6301"/>
    <w:multiLevelType w:val="hybridMultilevel"/>
    <w:tmpl w:val="EE165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91EE5"/>
    <w:multiLevelType w:val="hybridMultilevel"/>
    <w:tmpl w:val="DE9C9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13B38"/>
    <w:multiLevelType w:val="hybridMultilevel"/>
    <w:tmpl w:val="2B50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E4417"/>
    <w:multiLevelType w:val="hybridMultilevel"/>
    <w:tmpl w:val="DF78C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78"/>
    <w:rsid w:val="000015FD"/>
    <w:rsid w:val="0000752A"/>
    <w:rsid w:val="0002170D"/>
    <w:rsid w:val="00033263"/>
    <w:rsid w:val="000334C1"/>
    <w:rsid w:val="0008284B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5245A"/>
    <w:rsid w:val="0027193E"/>
    <w:rsid w:val="002C4E0C"/>
    <w:rsid w:val="002E7306"/>
    <w:rsid w:val="00331DCE"/>
    <w:rsid w:val="00352A17"/>
    <w:rsid w:val="003817C9"/>
    <w:rsid w:val="003B4AEF"/>
    <w:rsid w:val="003F4678"/>
    <w:rsid w:val="00415CF3"/>
    <w:rsid w:val="00416A5C"/>
    <w:rsid w:val="00453A7B"/>
    <w:rsid w:val="004936B2"/>
    <w:rsid w:val="004A28EA"/>
    <w:rsid w:val="004F46AF"/>
    <w:rsid w:val="005D16B0"/>
    <w:rsid w:val="006A1E18"/>
    <w:rsid w:val="006C7F5A"/>
    <w:rsid w:val="00746A1A"/>
    <w:rsid w:val="00787263"/>
    <w:rsid w:val="00791376"/>
    <w:rsid w:val="007D7F15"/>
    <w:rsid w:val="00831977"/>
    <w:rsid w:val="00871DB8"/>
    <w:rsid w:val="00887E05"/>
    <w:rsid w:val="008A171A"/>
    <w:rsid w:val="008C6FDE"/>
    <w:rsid w:val="008F180B"/>
    <w:rsid w:val="008F48B9"/>
    <w:rsid w:val="009049BC"/>
    <w:rsid w:val="009A2B8A"/>
    <w:rsid w:val="009D646A"/>
    <w:rsid w:val="00A633B0"/>
    <w:rsid w:val="00A73091"/>
    <w:rsid w:val="00AA1166"/>
    <w:rsid w:val="00AA35A8"/>
    <w:rsid w:val="00AE562D"/>
    <w:rsid w:val="00B1549E"/>
    <w:rsid w:val="00B7131B"/>
    <w:rsid w:val="00B8453F"/>
    <w:rsid w:val="00B85473"/>
    <w:rsid w:val="00BE1539"/>
    <w:rsid w:val="00BE5968"/>
    <w:rsid w:val="00C62E97"/>
    <w:rsid w:val="00CB3E40"/>
    <w:rsid w:val="00CF22B3"/>
    <w:rsid w:val="00D41EDD"/>
    <w:rsid w:val="00D52E46"/>
    <w:rsid w:val="00D86385"/>
    <w:rsid w:val="00D95726"/>
    <w:rsid w:val="00DB472D"/>
    <w:rsid w:val="00DE5F88"/>
    <w:rsid w:val="00DF2298"/>
    <w:rsid w:val="00E067BA"/>
    <w:rsid w:val="00E1444C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0C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472C4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472C4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472C4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CB5D297C646AC8D3AB500D039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BF4E-A808-4504-BC8B-E8B8A173E4D8}"/>
      </w:docPartPr>
      <w:docPartBody>
        <w:p w:rsidR="009E5939" w:rsidRDefault="006F1E64">
          <w:pPr>
            <w:pStyle w:val="7B2CB5D297C646AC8D3AB500D039894F"/>
          </w:pPr>
          <w:r>
            <w:t>C O N T A C T</w:t>
          </w:r>
        </w:p>
      </w:docPartBody>
    </w:docPart>
    <w:docPart>
      <w:docPartPr>
        <w:name w:val="F9D1F90B818B476D929088FE0C2AE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6C17A-DE34-4989-A76D-20248D684B1C}"/>
      </w:docPartPr>
      <w:docPartBody>
        <w:p w:rsidR="009E5939" w:rsidRDefault="006F1E64">
          <w:pPr>
            <w:pStyle w:val="F9D1F90B818B476D929088FE0C2AEE93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B4"/>
    <w:rsid w:val="004E1CB4"/>
    <w:rsid w:val="00562E4F"/>
    <w:rsid w:val="006F1E64"/>
    <w:rsid w:val="008A2F41"/>
    <w:rsid w:val="009E5939"/>
    <w:rsid w:val="00E5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CB5D297C646AC8D3AB500D039894F">
    <w:name w:val="7B2CB5D297C646AC8D3AB500D039894F"/>
  </w:style>
  <w:style w:type="paragraph" w:customStyle="1" w:styleId="1BF7591AF0F64530A69A594F724B7205">
    <w:name w:val="1BF7591AF0F64530A69A594F724B7205"/>
  </w:style>
  <w:style w:type="paragraph" w:customStyle="1" w:styleId="F9D1F90B818B476D929088FE0C2AEE93">
    <w:name w:val="F9D1F90B818B476D929088FE0C2AE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2022-03-24T04:44:00Z</dcterms:created>
  <dcterms:modified xsi:type="dcterms:W3CDTF">2022-03-24T04:44:00Z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